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Alex Kim</w:t>
      </w:r>
    </w:p>
    <w:p w:rsidR="008F4D0B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EF5B9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Built Parser For RMF Postprocessor CPU Report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7D24F0">
        <w:rPr>
          <w:rFonts w:ascii="Helvetica" w:hAnsi="Helvetica" w:cs="Helvetica"/>
          <w:i/>
          <w:color w:val="000000"/>
        </w:rPr>
        <w:t>Salisu Ali</w:t>
      </w:r>
    </w:p>
    <w:p w:rsidR="008F4D0B" w:rsidRDefault="007D24F0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Create filter for Parsed </w:t>
      </w:r>
      <w:r w:rsidR="00EF5B93">
        <w:rPr>
          <w:rFonts w:ascii="Helvetica" w:hAnsi="Helvetica" w:cs="Helvetica"/>
          <w:i/>
          <w:color w:val="000000"/>
        </w:rPr>
        <w:t xml:space="preserve">RMF Postprocessor CPU </w:t>
      </w:r>
      <w:r>
        <w:rPr>
          <w:rFonts w:ascii="Helvetica" w:hAnsi="Helvetica" w:cs="Helvetica"/>
          <w:i/>
          <w:color w:val="000000"/>
        </w:rPr>
        <w:t>Report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</w:p>
    <w:p w:rsidR="009C1983" w:rsidRDefault="009C1983" w:rsidP="009C1983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C252EC" w:rsidRPr="00C252EC" w:rsidRDefault="00C252EC" w:rsidP="00C252EC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  <w:bookmarkStart w:id="0" w:name="_GoBack"/>
      <w:bookmarkEnd w:id="0"/>
    </w:p>
    <w:p w:rsidR="00CE428E" w:rsidRDefault="00CE428E" w:rsidP="00355649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10021D" w:rsidRDefault="0010021D" w:rsidP="0010021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Building </w:t>
      </w:r>
      <w:r w:rsidR="00EF5B93">
        <w:rPr>
          <w:rFonts w:ascii="Helvetica" w:hAnsi="Helvetica" w:cs="Helvetica"/>
          <w:i/>
          <w:color w:val="000000"/>
        </w:rPr>
        <w:t xml:space="preserve">RMF Postprocessor report </w:t>
      </w:r>
      <w:r>
        <w:rPr>
          <w:rFonts w:ascii="Helvetica" w:hAnsi="Helvetica" w:cs="Helvetica"/>
          <w:i/>
          <w:color w:val="000000"/>
        </w:rPr>
        <w:t>parser and Filter</w:t>
      </w:r>
      <w:r w:rsidR="008F4D0B" w:rsidRPr="008F4D0B">
        <w:rPr>
          <w:rFonts w:ascii="Helvetica" w:hAnsi="Helvetica" w:cs="Helvetica"/>
          <w:i/>
          <w:color w:val="000000"/>
        </w:rPr>
        <w:t xml:space="preserve"> </w:t>
      </w:r>
      <w:r w:rsidR="00EF5B93">
        <w:rPr>
          <w:rFonts w:ascii="Helvetica" w:hAnsi="Helvetica" w:cs="Helvetica"/>
          <w:i/>
          <w:color w:val="000000"/>
        </w:rPr>
        <w:t>Started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E471E0">
        <w:rPr>
          <w:rFonts w:ascii="Helvetica" w:hAnsi="Helvetica" w:cs="Helvetica"/>
          <w:i/>
          <w:color w:val="000000"/>
        </w:rPr>
        <w:t>14</w:t>
      </w:r>
      <w:r>
        <w:rPr>
          <w:rFonts w:ascii="Helvetica" w:hAnsi="Helvetica" w:cs="Helvetica"/>
          <w:i/>
          <w:color w:val="000000"/>
        </w:rPr>
        <w:t>-06-2020</w:t>
      </w:r>
    </w:p>
    <w:p w:rsidR="0010021D" w:rsidRDefault="0010021D" w:rsidP="0010021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10021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-</w:t>
      </w: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9E4" w:rsidRDefault="00DE39E4" w:rsidP="00110679">
      <w:pPr>
        <w:spacing w:after="0" w:line="240" w:lineRule="auto"/>
      </w:pPr>
      <w:r>
        <w:separator/>
      </w:r>
    </w:p>
  </w:endnote>
  <w:endnote w:type="continuationSeparator" w:id="0">
    <w:p w:rsidR="00DE39E4" w:rsidRDefault="00DE39E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</w:t>
    </w:r>
    <w:r w:rsidR="00CB5BBD">
      <w:t>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9E4" w:rsidRDefault="00DE39E4" w:rsidP="00110679">
      <w:pPr>
        <w:spacing w:after="0" w:line="240" w:lineRule="auto"/>
      </w:pPr>
      <w:r>
        <w:separator/>
      </w:r>
    </w:p>
  </w:footnote>
  <w:footnote w:type="continuationSeparator" w:id="0">
    <w:p w:rsidR="00DE39E4" w:rsidRDefault="00DE39E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B61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A83B61" w:rsidRPr="00110679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A83B61" w:rsidRPr="008F4D0B" w:rsidRDefault="00EF5B93" w:rsidP="00A83B61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14</w:t>
    </w:r>
    <w:r w:rsidR="00355649">
      <w:rPr>
        <w:i/>
        <w:sz w:val="24"/>
        <w:szCs w:val="24"/>
      </w:rPr>
      <w:t>-06</w:t>
    </w:r>
    <w:r w:rsidR="00A83B61">
      <w:rPr>
        <w:i/>
        <w:sz w:val="24"/>
        <w:szCs w:val="24"/>
      </w:rPr>
      <w:t>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10021D"/>
    <w:rsid w:val="001062DD"/>
    <w:rsid w:val="00110679"/>
    <w:rsid w:val="0028050F"/>
    <w:rsid w:val="002A7A77"/>
    <w:rsid w:val="00355649"/>
    <w:rsid w:val="00575970"/>
    <w:rsid w:val="005E6C94"/>
    <w:rsid w:val="00671386"/>
    <w:rsid w:val="0076529E"/>
    <w:rsid w:val="007D24F0"/>
    <w:rsid w:val="00814AEF"/>
    <w:rsid w:val="008F4D0B"/>
    <w:rsid w:val="009C1983"/>
    <w:rsid w:val="00A72B90"/>
    <w:rsid w:val="00A83B61"/>
    <w:rsid w:val="00AD3211"/>
    <w:rsid w:val="00B57A7C"/>
    <w:rsid w:val="00C252EC"/>
    <w:rsid w:val="00C82ACA"/>
    <w:rsid w:val="00CB5BBD"/>
    <w:rsid w:val="00CD1F18"/>
    <w:rsid w:val="00CE428E"/>
    <w:rsid w:val="00DE39E4"/>
    <w:rsid w:val="00E471E0"/>
    <w:rsid w:val="00EF5B93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27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12</cp:revision>
  <dcterms:created xsi:type="dcterms:W3CDTF">2018-05-03T14:22:00Z</dcterms:created>
  <dcterms:modified xsi:type="dcterms:W3CDTF">2020-09-10T19:58:00Z</dcterms:modified>
</cp:coreProperties>
</file>