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EF5B9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Built Parser For RMF Postprocessor </w:t>
      </w:r>
      <w:r w:rsidR="00C027BE">
        <w:rPr>
          <w:rFonts w:ascii="Helvetica" w:hAnsi="Helvetica" w:cs="Helvetica"/>
          <w:i/>
          <w:color w:val="000000"/>
        </w:rPr>
        <w:t>Workload</w:t>
      </w:r>
      <w:r>
        <w:rPr>
          <w:rFonts w:ascii="Helvetica" w:hAnsi="Helvetica" w:cs="Helvetica"/>
          <w:i/>
          <w:color w:val="000000"/>
        </w:rPr>
        <w:t xml:space="preserve"> Report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8F4D0B" w:rsidRDefault="007D24F0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Create filter for Parsed </w:t>
      </w:r>
      <w:r w:rsidR="00EF5B93">
        <w:rPr>
          <w:rFonts w:ascii="Helvetica" w:hAnsi="Helvetica" w:cs="Helvetica"/>
          <w:i/>
          <w:color w:val="000000"/>
        </w:rPr>
        <w:t xml:space="preserve">RMF Postprocessor </w:t>
      </w:r>
      <w:r w:rsidR="00C027BE">
        <w:rPr>
          <w:rFonts w:ascii="Helvetica" w:hAnsi="Helvetica" w:cs="Helvetica"/>
          <w:i/>
          <w:color w:val="000000"/>
        </w:rPr>
        <w:t>Workload</w:t>
      </w:r>
      <w:r w:rsidR="00EF5B93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Report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</w:p>
    <w:p w:rsidR="00C027BE" w:rsidRDefault="00C027BE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Built </w:t>
      </w:r>
      <w:r w:rsidR="00D80346">
        <w:rPr>
          <w:rFonts w:ascii="Helvetica" w:hAnsi="Helvetica" w:cs="Helvetica"/>
          <w:i/>
          <w:color w:val="000000"/>
        </w:rPr>
        <w:t>Kafka</w:t>
      </w:r>
      <w:r>
        <w:rPr>
          <w:rFonts w:ascii="Helvetica" w:hAnsi="Helvetica" w:cs="Helvetica"/>
          <w:i/>
          <w:color w:val="000000"/>
        </w:rPr>
        <w:t xml:space="preserve"> producer and Consumer using Kafka-Node library – Salisu Ali</w:t>
      </w:r>
    </w:p>
    <w:p w:rsidR="00707F23" w:rsidRDefault="00707F23" w:rsidP="00707F2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F03797" w:rsidRPr="00F03797" w:rsidRDefault="00F03797" w:rsidP="00F03797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Pr="00707F23" w:rsidRDefault="00CE428E" w:rsidP="00707F23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10021D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Building </w:t>
      </w:r>
      <w:r w:rsidR="00EF5B93">
        <w:rPr>
          <w:rFonts w:ascii="Helvetica" w:hAnsi="Helvetica" w:cs="Helvetica"/>
          <w:i/>
          <w:color w:val="000000"/>
        </w:rPr>
        <w:t xml:space="preserve">RMF Postprocessor report </w:t>
      </w:r>
      <w:r>
        <w:rPr>
          <w:rFonts w:ascii="Helvetica" w:hAnsi="Helvetica" w:cs="Helvetica"/>
          <w:i/>
          <w:color w:val="000000"/>
        </w:rPr>
        <w:t>parser and Filter</w:t>
      </w:r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 w:rsidR="00C027BE">
        <w:rPr>
          <w:rFonts w:ascii="Helvetica" w:hAnsi="Helvetica" w:cs="Helvetica"/>
          <w:i/>
          <w:color w:val="000000"/>
        </w:rPr>
        <w:t>Completed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C027BE">
        <w:rPr>
          <w:rFonts w:ascii="Helvetica" w:hAnsi="Helvetica" w:cs="Helvetica"/>
          <w:i/>
          <w:color w:val="000000"/>
        </w:rPr>
        <w:t>21</w:t>
      </w:r>
      <w:r>
        <w:rPr>
          <w:rFonts w:ascii="Helvetica" w:hAnsi="Helvetica" w:cs="Helvetica"/>
          <w:i/>
          <w:color w:val="000000"/>
        </w:rPr>
        <w:t>-06-2020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372FB3" w:rsidRDefault="00D8034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Kafka Integration into app in progress.</w:t>
      </w:r>
    </w:p>
    <w:p w:rsidR="00372FB3" w:rsidRPr="00110679" w:rsidRDefault="00372FB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App crashed with out of memory on IBM cloud with an app memory instance of 128MB. Memory usage analysis shows a resident set of greater than 130MB. Crash was solved by increasing app memory instance on IBM cloud to 256MB.</w:t>
      </w:r>
    </w:p>
    <w:sectPr w:rsidR="00372FB3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89B" w:rsidRDefault="0022589B" w:rsidP="00110679">
      <w:pPr>
        <w:spacing w:after="0" w:line="240" w:lineRule="auto"/>
      </w:pPr>
      <w:r>
        <w:separator/>
      </w:r>
    </w:p>
  </w:endnote>
  <w:endnote w:type="continuationSeparator" w:id="0">
    <w:p w:rsidR="0022589B" w:rsidRDefault="0022589B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</w:t>
    </w:r>
    <w:r w:rsidR="002E74F0">
      <w:t>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89B" w:rsidRDefault="0022589B" w:rsidP="00110679">
      <w:pPr>
        <w:spacing w:after="0" w:line="240" w:lineRule="auto"/>
      </w:pPr>
      <w:r>
        <w:separator/>
      </w:r>
    </w:p>
  </w:footnote>
  <w:footnote w:type="continuationSeparator" w:id="0">
    <w:p w:rsidR="0022589B" w:rsidRDefault="0022589B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C027BE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21-06</w:t>
    </w:r>
    <w:r w:rsidR="00A83B61">
      <w:rPr>
        <w:i/>
        <w:sz w:val="24"/>
        <w:szCs w:val="24"/>
      </w:rPr>
      <w:t>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021D"/>
    <w:rsid w:val="001062DD"/>
    <w:rsid w:val="00110679"/>
    <w:rsid w:val="0022589B"/>
    <w:rsid w:val="002A7A77"/>
    <w:rsid w:val="002E74F0"/>
    <w:rsid w:val="00372FB3"/>
    <w:rsid w:val="003A13B9"/>
    <w:rsid w:val="00575970"/>
    <w:rsid w:val="005E6C94"/>
    <w:rsid w:val="00641E43"/>
    <w:rsid w:val="00650286"/>
    <w:rsid w:val="00671386"/>
    <w:rsid w:val="00707F23"/>
    <w:rsid w:val="007D24F0"/>
    <w:rsid w:val="00814AEF"/>
    <w:rsid w:val="008F4D0B"/>
    <w:rsid w:val="00A83B61"/>
    <w:rsid w:val="00A92EAE"/>
    <w:rsid w:val="00AD3211"/>
    <w:rsid w:val="00B57A7C"/>
    <w:rsid w:val="00C027BE"/>
    <w:rsid w:val="00C82ACA"/>
    <w:rsid w:val="00CD1F18"/>
    <w:rsid w:val="00CE428E"/>
    <w:rsid w:val="00D80346"/>
    <w:rsid w:val="00EF5B93"/>
    <w:rsid w:val="00F03797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35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13</cp:revision>
  <dcterms:created xsi:type="dcterms:W3CDTF">2018-05-03T14:22:00Z</dcterms:created>
  <dcterms:modified xsi:type="dcterms:W3CDTF">2020-09-10T19:58:00Z</dcterms:modified>
</cp:coreProperties>
</file>