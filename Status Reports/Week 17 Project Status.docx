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BB2829" w:rsidP="009D6742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Completed </w:t>
      </w:r>
      <w:r w:rsidR="009D0E69">
        <w:rPr>
          <w:rFonts w:ascii="Helvetica" w:hAnsi="Helvetica" w:cs="Helvetica"/>
          <w:i/>
          <w:color w:val="000000"/>
        </w:rPr>
        <w:t>working on JSON Web token for Project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23505">
        <w:rPr>
          <w:rFonts w:ascii="Helvetica" w:hAnsi="Helvetica" w:cs="Helvetica"/>
          <w:i/>
          <w:color w:val="000000"/>
        </w:rPr>
        <w:t>Salisu Ali</w:t>
      </w:r>
    </w:p>
    <w:p w:rsidR="00AC0F31" w:rsidRDefault="00AC0F31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9D6742" w:rsidRPr="00B04EAF" w:rsidRDefault="009D6742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9D0E69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Commit Project To OMP Github</w:t>
      </w:r>
      <w:r w:rsidR="00500131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4D40AF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 w:rsidR="00B04EAF">
        <w:rPr>
          <w:rFonts w:ascii="Helvetica" w:hAnsi="Helvetica" w:cs="Helvetica"/>
          <w:i/>
          <w:color w:val="000000"/>
        </w:rPr>
        <w:t xml:space="preserve">: </w:t>
      </w:r>
      <w:r w:rsidR="005018FF">
        <w:rPr>
          <w:rFonts w:ascii="Helvetica" w:hAnsi="Helvetica" w:cs="Helvetica"/>
          <w:i/>
          <w:color w:val="000000"/>
        </w:rPr>
        <w:t>13</w:t>
      </w:r>
      <w:bookmarkStart w:id="0" w:name="_GoBack"/>
      <w:bookmarkEnd w:id="0"/>
      <w:r>
        <w:rPr>
          <w:rFonts w:ascii="Helvetica" w:hAnsi="Helvetica" w:cs="Helvetica"/>
          <w:i/>
          <w:color w:val="000000"/>
        </w:rPr>
        <w:t>-09</w:t>
      </w:r>
      <w:r w:rsidR="004D40AF">
        <w:rPr>
          <w:rFonts w:ascii="Helvetica" w:hAnsi="Helvetica" w:cs="Helvetica"/>
          <w:i/>
          <w:color w:val="000000"/>
        </w:rPr>
        <w:t>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F4D0B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89E" w:rsidRDefault="00C5189E" w:rsidP="00110679">
      <w:pPr>
        <w:spacing w:after="0" w:line="240" w:lineRule="auto"/>
      </w:pPr>
      <w:r>
        <w:separator/>
      </w:r>
    </w:p>
  </w:endnote>
  <w:endnote w:type="continuationSeparator" w:id="0">
    <w:p w:rsidR="00C5189E" w:rsidRDefault="00C5189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89E" w:rsidRDefault="00C5189E" w:rsidP="00110679">
      <w:pPr>
        <w:spacing w:after="0" w:line="240" w:lineRule="auto"/>
      </w:pPr>
      <w:r>
        <w:separator/>
      </w:r>
    </w:p>
  </w:footnote>
  <w:footnote w:type="continuationSeparator" w:id="0">
    <w:p w:rsidR="00C5189E" w:rsidRDefault="00C5189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5018FF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13</w:t>
    </w:r>
    <w:r w:rsidR="009D0E69">
      <w:rPr>
        <w:i/>
        <w:sz w:val="24"/>
        <w:szCs w:val="24"/>
      </w:rPr>
      <w:t>-09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51D30"/>
    <w:rsid w:val="000D6BD4"/>
    <w:rsid w:val="001062DD"/>
    <w:rsid w:val="00110679"/>
    <w:rsid w:val="00155F54"/>
    <w:rsid w:val="00276653"/>
    <w:rsid w:val="002A7A77"/>
    <w:rsid w:val="002C7416"/>
    <w:rsid w:val="0039334F"/>
    <w:rsid w:val="003E778E"/>
    <w:rsid w:val="004D40AF"/>
    <w:rsid w:val="00500131"/>
    <w:rsid w:val="005018FF"/>
    <w:rsid w:val="00671386"/>
    <w:rsid w:val="006802B9"/>
    <w:rsid w:val="007359BD"/>
    <w:rsid w:val="007F552F"/>
    <w:rsid w:val="00814AEF"/>
    <w:rsid w:val="00836BB3"/>
    <w:rsid w:val="00853467"/>
    <w:rsid w:val="008F4D0B"/>
    <w:rsid w:val="00944980"/>
    <w:rsid w:val="009D0E69"/>
    <w:rsid w:val="009D6742"/>
    <w:rsid w:val="00A15A9A"/>
    <w:rsid w:val="00AC0F31"/>
    <w:rsid w:val="00AD3211"/>
    <w:rsid w:val="00B04EAF"/>
    <w:rsid w:val="00B57A7C"/>
    <w:rsid w:val="00BA286E"/>
    <w:rsid w:val="00BB2829"/>
    <w:rsid w:val="00BC011A"/>
    <w:rsid w:val="00C5189E"/>
    <w:rsid w:val="00C82ACA"/>
    <w:rsid w:val="00C953CD"/>
    <w:rsid w:val="00CD1F18"/>
    <w:rsid w:val="00CE428E"/>
    <w:rsid w:val="00D73180"/>
    <w:rsid w:val="00DE5741"/>
    <w:rsid w:val="00E23505"/>
    <w:rsid w:val="00E76C12"/>
    <w:rsid w:val="00F16E66"/>
    <w:rsid w:val="00F235C4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3</cp:revision>
  <dcterms:created xsi:type="dcterms:W3CDTF">2020-09-10T20:21:00Z</dcterms:created>
  <dcterms:modified xsi:type="dcterms:W3CDTF">2020-09-10T20:22:00Z</dcterms:modified>
</cp:coreProperties>
</file>