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Alex Kim</w:t>
      </w:r>
    </w:p>
    <w:p w:rsidR="008F4D0B" w:rsidRPr="008F4D0B" w:rsidRDefault="00A83B6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7D24F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Feed DDS HTTP API response Body Directly to Parser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</w:p>
    <w:p w:rsidR="008F4D0B" w:rsidRDefault="007D24F0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 filter for Parsed Realtime</w:t>
      </w:r>
      <w:r w:rsidR="005E6C94">
        <w:rPr>
          <w:rFonts w:ascii="Helvetica" w:hAnsi="Helvetica" w:cs="Helvetica"/>
          <w:i/>
          <w:color w:val="000000"/>
        </w:rPr>
        <w:t>(RMF Monitor III)</w:t>
      </w:r>
      <w:r>
        <w:rPr>
          <w:rFonts w:ascii="Helvetica" w:hAnsi="Helvetica" w:cs="Helvetica"/>
          <w:i/>
          <w:color w:val="000000"/>
        </w:rPr>
        <w:t xml:space="preserve"> Report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</w:p>
    <w:p w:rsidR="00CE428E" w:rsidRDefault="00683464" w:rsidP="009E650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7F3176" w:rsidRPr="007F3176" w:rsidRDefault="007F3176" w:rsidP="007F317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10021D" w:rsidRDefault="0010021D" w:rsidP="0010021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Building Monitor III Report parser and Filter</w:t>
      </w:r>
      <w:r w:rsidR="008F4D0B" w:rsidRPr="008F4D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Completed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7-06-2020</w:t>
      </w:r>
    </w:p>
    <w:p w:rsidR="0010021D" w:rsidRDefault="0010021D" w:rsidP="0010021D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10021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-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517" w:rsidRDefault="007F2517" w:rsidP="00110679">
      <w:pPr>
        <w:spacing w:after="0" w:line="240" w:lineRule="auto"/>
      </w:pPr>
      <w:r>
        <w:separator/>
      </w:r>
    </w:p>
  </w:endnote>
  <w:endnote w:type="continuationSeparator" w:id="0">
    <w:p w:rsidR="007F2517" w:rsidRDefault="007F2517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</w:t>
    </w:r>
    <w:r w:rsidR="00AD239B">
      <w:t>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517" w:rsidRDefault="007F2517" w:rsidP="00110679">
      <w:pPr>
        <w:spacing w:after="0" w:line="240" w:lineRule="auto"/>
      </w:pPr>
      <w:r>
        <w:separator/>
      </w:r>
    </w:p>
  </w:footnote>
  <w:footnote w:type="continuationSeparator" w:id="0">
    <w:p w:rsidR="007F2517" w:rsidRDefault="007F2517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B61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A83B61" w:rsidRPr="00110679" w:rsidRDefault="00A83B61" w:rsidP="00A83B6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A83B61" w:rsidRPr="008F4D0B" w:rsidRDefault="00A83B61" w:rsidP="00A83B61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7-05-2020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10021D"/>
    <w:rsid w:val="001062DD"/>
    <w:rsid w:val="00110679"/>
    <w:rsid w:val="002A7A77"/>
    <w:rsid w:val="005E6C94"/>
    <w:rsid w:val="00671386"/>
    <w:rsid w:val="00683464"/>
    <w:rsid w:val="007D24F0"/>
    <w:rsid w:val="007F2517"/>
    <w:rsid w:val="007F3176"/>
    <w:rsid w:val="00814AEF"/>
    <w:rsid w:val="008F4D0B"/>
    <w:rsid w:val="009E650E"/>
    <w:rsid w:val="00A83B61"/>
    <w:rsid w:val="00AD239B"/>
    <w:rsid w:val="00AD3211"/>
    <w:rsid w:val="00B57A7C"/>
    <w:rsid w:val="00BD2CED"/>
    <w:rsid w:val="00C82ACA"/>
    <w:rsid w:val="00CD1F18"/>
    <w:rsid w:val="00CE428E"/>
    <w:rsid w:val="00E313D9"/>
    <w:rsid w:val="00E57DAA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9</cp:revision>
  <dcterms:created xsi:type="dcterms:W3CDTF">2018-05-03T14:22:00Z</dcterms:created>
  <dcterms:modified xsi:type="dcterms:W3CDTF">2020-09-10T19:58:00Z</dcterms:modified>
</cp:coreProperties>
</file>