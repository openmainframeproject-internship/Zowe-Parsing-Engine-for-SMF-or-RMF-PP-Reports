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:rsidR="00CE428E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Alex Kim</w:t>
      </w:r>
    </w:p>
    <w:p w:rsidR="008F4D0B" w:rsidRPr="00E23505" w:rsidRDefault="0039334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E23505">
        <w:rPr>
          <w:rFonts w:ascii="Helvetica" w:hAnsi="Helvetica" w:cs="Helvetica"/>
          <w:color w:val="000000"/>
        </w:rPr>
        <w:t>Salisu Ali</w:t>
      </w:r>
    </w:p>
    <w:p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:rsidR="00AC0F31" w:rsidRDefault="00273B8D" w:rsidP="008055C4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Commit Project To OMP Github</w:t>
      </w:r>
      <w:r w:rsidR="008F4D0B" w:rsidRPr="008F4D0B">
        <w:rPr>
          <w:rFonts w:ascii="Helvetica" w:hAnsi="Helvetica" w:cs="Helvetica"/>
          <w:i/>
          <w:color w:val="000000"/>
        </w:rPr>
        <w:t xml:space="preserve"> – </w:t>
      </w:r>
      <w:r w:rsidR="00E23505">
        <w:rPr>
          <w:rFonts w:ascii="Helvetica" w:hAnsi="Helvetica" w:cs="Helvetica"/>
          <w:i/>
          <w:color w:val="000000"/>
        </w:rPr>
        <w:t>Salisu Ali</w:t>
      </w:r>
      <w:bookmarkStart w:id="0" w:name="_GoBack"/>
      <w:bookmarkEnd w:id="0"/>
    </w:p>
    <w:p w:rsidR="009D6742" w:rsidRPr="00B04EAF" w:rsidRDefault="009D6742" w:rsidP="007F552F">
      <w:pPr>
        <w:pStyle w:val="ListParagraph"/>
        <w:numPr>
          <w:ilvl w:val="0"/>
          <w:numId w:val="2"/>
        </w:numPr>
        <w:spacing w:after="0" w:line="240" w:lineRule="auto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Helped out over slack – Alex Kim</w:t>
      </w:r>
    </w:p>
    <w:p w:rsidR="00CE428E" w:rsidRDefault="00CE428E" w:rsidP="00944980">
      <w:pPr>
        <w:pStyle w:val="NormalWeb"/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p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:rsidR="008F4D0B" w:rsidRPr="004D40AF" w:rsidRDefault="00273B8D" w:rsidP="004D40AF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i/>
          <w:color w:val="000000"/>
        </w:rPr>
        <w:t>Commit Project To OMP Github</w:t>
      </w:r>
      <w:r w:rsidRPr="008F4D0B">
        <w:rPr>
          <w:rFonts w:ascii="Helvetica" w:hAnsi="Helvetica" w:cs="Helvetica"/>
          <w:i/>
          <w:color w:val="000000"/>
        </w:rPr>
        <w:t xml:space="preserve"> </w:t>
      </w:r>
      <w:r w:rsidR="008F4D0B" w:rsidRPr="008F4D0B">
        <w:rPr>
          <w:rFonts w:ascii="Helvetica" w:hAnsi="Helvetica" w:cs="Helvetica"/>
          <w:i/>
          <w:color w:val="000000"/>
        </w:rPr>
        <w:t xml:space="preserve">– </w:t>
      </w:r>
      <w:r w:rsidR="004D40AF">
        <w:rPr>
          <w:rFonts w:ascii="Helvetica" w:hAnsi="Helvetica" w:cs="Helvetica"/>
          <w:i/>
          <w:color w:val="000000"/>
        </w:rPr>
        <w:t>Salisu Ali</w:t>
      </w:r>
      <w:r w:rsidR="008F4D0B" w:rsidRPr="008F4D0B">
        <w:rPr>
          <w:rFonts w:ascii="Helvetica" w:hAnsi="Helvetica" w:cs="Helvetica"/>
          <w:i/>
          <w:color w:val="000000"/>
        </w:rPr>
        <w:t xml:space="preserve"> – date due</w:t>
      </w:r>
      <w:r w:rsidR="00B04EAF">
        <w:rPr>
          <w:rFonts w:ascii="Helvetica" w:hAnsi="Helvetica" w:cs="Helvetica"/>
          <w:i/>
          <w:color w:val="000000"/>
        </w:rPr>
        <w:t xml:space="preserve">: </w:t>
      </w:r>
      <w:r>
        <w:rPr>
          <w:rFonts w:ascii="Helvetica" w:hAnsi="Helvetica" w:cs="Helvetica"/>
          <w:i/>
          <w:color w:val="000000"/>
        </w:rPr>
        <w:t>30</w:t>
      </w:r>
      <w:r w:rsidR="00500131">
        <w:rPr>
          <w:rFonts w:ascii="Helvetica" w:hAnsi="Helvetica" w:cs="Helvetica"/>
          <w:i/>
          <w:color w:val="000000"/>
        </w:rPr>
        <w:t>-08</w:t>
      </w:r>
      <w:r w:rsidR="004D40AF">
        <w:rPr>
          <w:rFonts w:ascii="Helvetica" w:hAnsi="Helvetica" w:cs="Helvetica"/>
          <w:i/>
          <w:color w:val="000000"/>
        </w:rPr>
        <w:t>-2020</w:t>
      </w:r>
    </w:p>
    <w:p w:rsidR="004D40AF" w:rsidRDefault="004D40AF" w:rsidP="004D40AF">
      <w:pPr>
        <w:pStyle w:val="NormalWeb"/>
        <w:tabs>
          <w:tab w:val="left" w:pos="360"/>
        </w:tabs>
        <w:spacing w:before="0" w:beforeAutospacing="0" w:after="0" w:afterAutospacing="0"/>
        <w:ind w:left="1080"/>
        <w:rPr>
          <w:rFonts w:ascii="Helvetica" w:hAnsi="Helvetica" w:cs="Helvetica"/>
          <w:color w:val="000000"/>
        </w:rPr>
      </w:pPr>
    </w:p>
    <w:p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:rsidR="008F4D0B" w:rsidRPr="00110679" w:rsidRDefault="008F4D0B" w:rsidP="00276653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</w:p>
    <w:sectPr w:rsidR="008F4D0B" w:rsidRPr="00110679" w:rsidSect="00CE428E">
      <w:headerReference w:type="default" r:id="rId7"/>
      <w:footerReference w:type="default" r:id="rId8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BFD" w:rsidRDefault="000C3BFD" w:rsidP="00110679">
      <w:pPr>
        <w:spacing w:after="0" w:line="240" w:lineRule="auto"/>
      </w:pPr>
      <w:r>
        <w:separator/>
      </w:r>
    </w:p>
  </w:endnote>
  <w:endnote w:type="continuationSeparator" w:id="0">
    <w:p w:rsidR="000C3BFD" w:rsidRDefault="000C3BFD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1CEC" w:rsidRPr="00F71CEC" w:rsidRDefault="00F71CEC" w:rsidP="00F71CEC">
    <w:pPr>
      <w:pStyle w:val="Header"/>
    </w:pPr>
    <w:r w:rsidRPr="00F71CEC">
      <w:t>OMF Linux Foundation</w:t>
    </w:r>
    <w:r w:rsidR="00836BB3">
      <w:tab/>
    </w:r>
    <w:r w:rsidR="00836BB3">
      <w:tab/>
      <w:t>Summer 2020</w:t>
    </w:r>
  </w:p>
  <w:p w:rsidR="00F71CEC" w:rsidRDefault="00F71C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BFD" w:rsidRDefault="000C3BFD" w:rsidP="00110679">
      <w:pPr>
        <w:spacing w:after="0" w:line="240" w:lineRule="auto"/>
      </w:pPr>
      <w:r>
        <w:separator/>
      </w:r>
    </w:p>
  </w:footnote>
  <w:footnote w:type="continuationSeparator" w:id="0">
    <w:p w:rsidR="000C3BFD" w:rsidRDefault="000C3BFD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0679" w:rsidRDefault="0039334F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 xml:space="preserve">ZOWE SMF/RMF Parsing Engine </w:t>
    </w:r>
  </w:p>
  <w:p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:rsidR="00110679" w:rsidRPr="008F4D0B" w:rsidRDefault="00273B8D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30</w:t>
    </w:r>
    <w:r w:rsidR="00500131">
      <w:rPr>
        <w:i/>
        <w:sz w:val="24"/>
        <w:szCs w:val="24"/>
      </w:rPr>
      <w:t>-08</w:t>
    </w:r>
    <w:r w:rsidR="0039334F">
      <w:rPr>
        <w:i/>
        <w:sz w:val="24"/>
        <w:szCs w:val="24"/>
      </w:rPr>
      <w:t>-20</w:t>
    </w:r>
    <w:r w:rsidR="00C953CD">
      <w:rPr>
        <w:i/>
        <w:sz w:val="24"/>
        <w:szCs w:val="24"/>
      </w:rPr>
      <w:t>20</w:t>
    </w:r>
  </w:p>
  <w:p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3C03D1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CEC"/>
    <w:rsid w:val="00051D30"/>
    <w:rsid w:val="000C3BFD"/>
    <w:rsid w:val="001062DD"/>
    <w:rsid w:val="00110679"/>
    <w:rsid w:val="00155F54"/>
    <w:rsid w:val="00273B8D"/>
    <w:rsid w:val="00276653"/>
    <w:rsid w:val="002A7A77"/>
    <w:rsid w:val="0039334F"/>
    <w:rsid w:val="003E778E"/>
    <w:rsid w:val="004D40AF"/>
    <w:rsid w:val="00500131"/>
    <w:rsid w:val="00671386"/>
    <w:rsid w:val="006802B9"/>
    <w:rsid w:val="007359BD"/>
    <w:rsid w:val="007F552F"/>
    <w:rsid w:val="008055C4"/>
    <w:rsid w:val="00814AEF"/>
    <w:rsid w:val="00836BB3"/>
    <w:rsid w:val="00853467"/>
    <w:rsid w:val="008F4D0B"/>
    <w:rsid w:val="00944980"/>
    <w:rsid w:val="009D6742"/>
    <w:rsid w:val="00A15A9A"/>
    <w:rsid w:val="00AC0F31"/>
    <w:rsid w:val="00AD3211"/>
    <w:rsid w:val="00B04EAF"/>
    <w:rsid w:val="00B57A7C"/>
    <w:rsid w:val="00BA286E"/>
    <w:rsid w:val="00BC011A"/>
    <w:rsid w:val="00C82ACA"/>
    <w:rsid w:val="00C953CD"/>
    <w:rsid w:val="00CD1F18"/>
    <w:rsid w:val="00CE428E"/>
    <w:rsid w:val="00D73180"/>
    <w:rsid w:val="00DE5741"/>
    <w:rsid w:val="00E23505"/>
    <w:rsid w:val="00E76C12"/>
    <w:rsid w:val="00F16E66"/>
    <w:rsid w:val="00F235C4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3297B9-AF97-4C45-AEB7-7BC83490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hlbergra\Documents\%23VCU%20Comp%20Sci%20Classes\CMSC451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 Dahlberg</dc:creator>
  <cp:keywords/>
  <dc:description/>
  <cp:lastModifiedBy>Salisu Ali</cp:lastModifiedBy>
  <cp:revision>3</cp:revision>
  <dcterms:created xsi:type="dcterms:W3CDTF">2020-09-10T20:15:00Z</dcterms:created>
  <dcterms:modified xsi:type="dcterms:W3CDTF">2020-09-10T20:15:00Z</dcterms:modified>
</cp:coreProperties>
</file>