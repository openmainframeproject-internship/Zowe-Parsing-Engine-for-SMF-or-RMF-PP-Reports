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A730C9" w:rsidRDefault="00A730C9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A730C9">
        <w:rPr>
          <w:rFonts w:ascii="Helvetica" w:hAnsi="Helvetica" w:cs="Helvetica"/>
          <w:color w:val="000000"/>
        </w:rPr>
        <w:t>Alex Kim</w:t>
      </w:r>
    </w:p>
    <w:p w:rsidR="008F4D0B" w:rsidRPr="00A730C9" w:rsidRDefault="00A730C9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A730C9">
        <w:rPr>
          <w:rFonts w:ascii="Helvetica" w:hAnsi="Helvetica" w:cs="Helvetica"/>
          <w:color w:val="000000"/>
        </w:rPr>
        <w:t>Salisu Ali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Default="003E5493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Modify app</w:t>
      </w:r>
      <w:r w:rsidR="00EE2E20">
        <w:rPr>
          <w:rFonts w:ascii="Helvetica" w:hAnsi="Helvetica" w:cs="Helvetica"/>
          <w:i/>
          <w:color w:val="000000"/>
        </w:rPr>
        <w:t xml:space="preserve"> URL</w:t>
      </w:r>
      <w:r>
        <w:rPr>
          <w:rFonts w:ascii="Helvetica" w:hAnsi="Helvetica" w:cs="Helvetica"/>
          <w:i/>
          <w:color w:val="000000"/>
        </w:rPr>
        <w:t xml:space="preserve"> endpoint to accept parameters from user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>Salisu Ali</w:t>
      </w:r>
    </w:p>
    <w:p w:rsidR="008F4D0B" w:rsidRPr="008F4D0B" w:rsidRDefault="003E5493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Add express to display parsed report in Browser</w:t>
      </w:r>
      <w:r w:rsid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Salisu Ali</w:t>
      </w: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Pr="003E5493" w:rsidRDefault="003E5493" w:rsidP="003E5493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Par</w:t>
      </w:r>
      <w:r w:rsidR="00EE2E20">
        <w:rPr>
          <w:rFonts w:ascii="Helvetica" w:hAnsi="Helvetica" w:cs="Helvetica"/>
          <w:i/>
          <w:color w:val="000000"/>
        </w:rPr>
        <w:t>s</w:t>
      </w:r>
      <w:r>
        <w:rPr>
          <w:rFonts w:ascii="Helvetica" w:hAnsi="Helvetica" w:cs="Helvetica"/>
          <w:i/>
          <w:color w:val="000000"/>
        </w:rPr>
        <w:t xml:space="preserve">ed Realtime RMF Report 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>
        <w:rPr>
          <w:rFonts w:ascii="Helvetica" w:hAnsi="Helvetica" w:cs="Helvetica"/>
          <w:i/>
          <w:color w:val="000000"/>
        </w:rPr>
        <w:t>Salisu Ali</w:t>
      </w:r>
      <w:r w:rsidR="008F4D0B" w:rsidRPr="008F4D0B">
        <w:rPr>
          <w:rFonts w:ascii="Helvetica" w:hAnsi="Helvetica" w:cs="Helvetica"/>
          <w:i/>
          <w:color w:val="000000"/>
        </w:rPr>
        <w:t xml:space="preserve"> – date due</w:t>
      </w:r>
      <w:r>
        <w:rPr>
          <w:rFonts w:ascii="Helvetica" w:hAnsi="Helvetica" w:cs="Helvetica"/>
          <w:i/>
          <w:color w:val="000000"/>
        </w:rPr>
        <w:t>: 31-05-2020</w:t>
      </w:r>
    </w:p>
    <w:p w:rsidR="003E5493" w:rsidRDefault="003E5493" w:rsidP="003E5493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</w:p>
    <w:p w:rsidR="003E5493" w:rsidRDefault="003E5493" w:rsidP="003E5493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10679" w:rsidRDefault="003E5493" w:rsidP="0095032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File system not Efficient for fast storage and retrieval of data</w:t>
      </w:r>
      <w:r w:rsidR="008F4D0B">
        <w:rPr>
          <w:rFonts w:ascii="Helvetica" w:hAnsi="Helvetica" w:cs="Helvetica"/>
          <w:i/>
          <w:color w:val="000000"/>
        </w:rPr>
        <w:t xml:space="preserve"> –</w:t>
      </w:r>
      <w:bookmarkStart w:id="0" w:name="_GoBack"/>
      <w:bookmarkEnd w:id="0"/>
      <w:r w:rsidR="008F4D0B">
        <w:rPr>
          <w:rFonts w:ascii="Helvetica" w:hAnsi="Helvetica" w:cs="Helvetica"/>
          <w:i/>
          <w:color w:val="000000"/>
        </w:rPr>
        <w:t xml:space="preserve"> </w:t>
      </w:r>
      <w:r>
        <w:rPr>
          <w:rFonts w:ascii="Helvetica" w:hAnsi="Helvetica" w:cs="Helvetica"/>
          <w:i/>
          <w:color w:val="000000"/>
        </w:rPr>
        <w:t>Salisu Ali</w:t>
      </w:r>
    </w:p>
    <w:sectPr w:rsidR="008F4D0B" w:rsidRPr="00110679" w:rsidSect="00CE428E">
      <w:headerReference w:type="default" r:id="rId7"/>
      <w:footerReference w:type="default" r:id="rId8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DDC" w:rsidRDefault="00EB4DDC" w:rsidP="00110679">
      <w:pPr>
        <w:spacing w:after="0" w:line="240" w:lineRule="auto"/>
      </w:pPr>
      <w:r>
        <w:separator/>
      </w:r>
    </w:p>
  </w:endnote>
  <w:endnote w:type="continuationSeparator" w:id="0">
    <w:p w:rsidR="00EB4DDC" w:rsidRDefault="00EB4DDC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CEC" w:rsidRPr="00F71CEC" w:rsidRDefault="00F71CEC" w:rsidP="00F71CEC">
    <w:pPr>
      <w:pStyle w:val="Header"/>
    </w:pPr>
    <w:r w:rsidRPr="00F71CEC">
      <w:t>OMF Linux Foundation</w:t>
    </w:r>
    <w:r w:rsidR="003C1A24">
      <w:tab/>
    </w:r>
    <w:r w:rsidR="003C1A24">
      <w:tab/>
      <w:t>Summer 2020</w:t>
    </w:r>
  </w:p>
  <w:p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DDC" w:rsidRDefault="00EB4DDC" w:rsidP="00110679">
      <w:pPr>
        <w:spacing w:after="0" w:line="240" w:lineRule="auto"/>
      </w:pPr>
      <w:r>
        <w:separator/>
      </w:r>
    </w:p>
  </w:footnote>
  <w:footnote w:type="continuationSeparator" w:id="0">
    <w:p w:rsidR="00EB4DDC" w:rsidRDefault="00EB4DDC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679" w:rsidRDefault="00F60024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Zowe SMF/RMF Parsing Engine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8F4D0B" w:rsidRDefault="00F60024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31-05-2020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EC"/>
    <w:rsid w:val="0001187C"/>
    <w:rsid w:val="001062DD"/>
    <w:rsid w:val="00110679"/>
    <w:rsid w:val="002A7A77"/>
    <w:rsid w:val="003C1A24"/>
    <w:rsid w:val="003E5493"/>
    <w:rsid w:val="004A5096"/>
    <w:rsid w:val="00671386"/>
    <w:rsid w:val="00814AEF"/>
    <w:rsid w:val="008F4D0B"/>
    <w:rsid w:val="0095032B"/>
    <w:rsid w:val="00A730C9"/>
    <w:rsid w:val="00AD3211"/>
    <w:rsid w:val="00B57A7C"/>
    <w:rsid w:val="00C82ACA"/>
    <w:rsid w:val="00CD1F18"/>
    <w:rsid w:val="00CE428E"/>
    <w:rsid w:val="00EB4DDC"/>
    <w:rsid w:val="00EE2E20"/>
    <w:rsid w:val="00F60024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3297B9-AF97-4C45-AEB7-7BC834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</Template>
  <TotalTime>20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Windows User</cp:lastModifiedBy>
  <cp:revision>7</cp:revision>
  <dcterms:created xsi:type="dcterms:W3CDTF">2018-05-03T14:22:00Z</dcterms:created>
  <dcterms:modified xsi:type="dcterms:W3CDTF">2020-06-01T19:37:00Z</dcterms:modified>
</cp:coreProperties>
</file>