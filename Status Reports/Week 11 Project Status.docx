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E23505" w:rsidRDefault="0039334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E23505">
        <w:rPr>
          <w:rFonts w:ascii="Helvetica" w:hAnsi="Helvetica" w:cs="Helvetica"/>
          <w:color w:val="000000"/>
        </w:rPr>
        <w:t>Alex Kim</w:t>
      </w:r>
    </w:p>
    <w:p w:rsidR="008F4D0B" w:rsidRPr="00E23505" w:rsidRDefault="0039334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E23505">
        <w:rPr>
          <w:rFonts w:ascii="Helvetica" w:hAnsi="Helvetica" w:cs="Helvetica"/>
          <w:color w:val="000000"/>
        </w:rPr>
        <w:t>Salisu Ali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B04EAF" w:rsidRDefault="00FE1ABA" w:rsidP="00B04EAF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Attempt to Install Zowe API ML locally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E23505">
        <w:rPr>
          <w:rFonts w:ascii="Helvetica" w:hAnsi="Helvetica" w:cs="Helvetica"/>
          <w:i/>
          <w:color w:val="000000"/>
        </w:rPr>
        <w:t>Salisu Ali</w:t>
      </w:r>
    </w:p>
    <w:p w:rsidR="00CE428E" w:rsidRDefault="00FE1ABA" w:rsidP="007F552F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Raised an issue on ZOWE API ML Installation Failure to API Team</w:t>
      </w:r>
      <w:r w:rsidR="00B04EAF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Alex Kim</w:t>
      </w:r>
    </w:p>
    <w:p w:rsidR="00471D5C" w:rsidRDefault="00471D5C" w:rsidP="00471D5C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Preside, Assess and Suggest way Forward during Mentorship Meeting – Alex Kim</w:t>
      </w:r>
    </w:p>
    <w:p w:rsidR="00E3041F" w:rsidRPr="00E3041F" w:rsidRDefault="00E3041F" w:rsidP="00E3041F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Helped out over Slack – Alex Kim</w:t>
      </w:r>
      <w:bookmarkStart w:id="0" w:name="_GoBack"/>
      <w:bookmarkEnd w:id="0"/>
    </w:p>
    <w:p w:rsidR="00CE428E" w:rsidRDefault="00CE428E" w:rsidP="00944980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Pr="004D40AF" w:rsidRDefault="00500131" w:rsidP="004D40AF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Attempt to Onboard Project to API ML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4D40AF">
        <w:rPr>
          <w:rFonts w:ascii="Helvetica" w:hAnsi="Helvetica" w:cs="Helvetica"/>
          <w:i/>
          <w:color w:val="000000"/>
        </w:rPr>
        <w:t>Salisu Ali</w:t>
      </w:r>
      <w:r w:rsidR="008F4D0B" w:rsidRPr="008F4D0B">
        <w:rPr>
          <w:rFonts w:ascii="Helvetica" w:hAnsi="Helvetica" w:cs="Helvetica"/>
          <w:i/>
          <w:color w:val="000000"/>
        </w:rPr>
        <w:t xml:space="preserve"> – date due</w:t>
      </w:r>
      <w:r w:rsidR="00B04EAF">
        <w:rPr>
          <w:rFonts w:ascii="Helvetica" w:hAnsi="Helvetica" w:cs="Helvetica"/>
          <w:i/>
          <w:color w:val="000000"/>
        </w:rPr>
        <w:t xml:space="preserve">: </w:t>
      </w:r>
      <w:r>
        <w:rPr>
          <w:rFonts w:ascii="Helvetica" w:hAnsi="Helvetica" w:cs="Helvetica"/>
          <w:i/>
          <w:color w:val="000000"/>
        </w:rPr>
        <w:t>2-08</w:t>
      </w:r>
      <w:r w:rsidR="004D40AF">
        <w:rPr>
          <w:rFonts w:ascii="Helvetica" w:hAnsi="Helvetica" w:cs="Helvetica"/>
          <w:i/>
          <w:color w:val="000000"/>
        </w:rPr>
        <w:t>-2020</w:t>
      </w:r>
    </w:p>
    <w:p w:rsidR="004D40AF" w:rsidRDefault="004D40AF" w:rsidP="004D40AF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FE1ABA" w:rsidP="00276653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Zowe API ML Installation failing.</w:t>
      </w:r>
    </w:p>
    <w:sectPr w:rsidR="008F4D0B" w:rsidRPr="00110679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E01" w:rsidRDefault="00020E01" w:rsidP="00110679">
      <w:pPr>
        <w:spacing w:after="0" w:line="240" w:lineRule="auto"/>
      </w:pPr>
      <w:r>
        <w:separator/>
      </w:r>
    </w:p>
  </w:endnote>
  <w:endnote w:type="continuationSeparator" w:id="0">
    <w:p w:rsidR="00020E01" w:rsidRDefault="00020E01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CEC" w:rsidRPr="00F71CEC" w:rsidRDefault="00F71CEC" w:rsidP="00F71CEC">
    <w:pPr>
      <w:pStyle w:val="Header"/>
    </w:pPr>
    <w:r w:rsidRPr="00F71CEC">
      <w:t>OMF Linux Foundation</w:t>
    </w:r>
    <w:r w:rsidR="00836BB3">
      <w:tab/>
    </w:r>
    <w:r w:rsidR="00836BB3">
      <w:tab/>
      <w:t>Summer 2020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E01" w:rsidRDefault="00020E01" w:rsidP="00110679">
      <w:pPr>
        <w:spacing w:after="0" w:line="240" w:lineRule="auto"/>
      </w:pPr>
      <w:r>
        <w:separator/>
      </w:r>
    </w:p>
  </w:footnote>
  <w:footnote w:type="continuationSeparator" w:id="0">
    <w:p w:rsidR="00020E01" w:rsidRDefault="00020E01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679" w:rsidRDefault="0039334F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ZOWE SMF/RMF Parsing Engine 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8F4D0B" w:rsidRDefault="00500131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02-08</w:t>
    </w:r>
    <w:r w:rsidR="0039334F">
      <w:rPr>
        <w:i/>
        <w:sz w:val="24"/>
        <w:szCs w:val="24"/>
      </w:rPr>
      <w:t>-20</w:t>
    </w:r>
    <w:r w:rsidR="00C953CD">
      <w:rPr>
        <w:i/>
        <w:sz w:val="24"/>
        <w:szCs w:val="24"/>
      </w:rPr>
      <w:t>20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EC"/>
    <w:rsid w:val="00020E01"/>
    <w:rsid w:val="00051D30"/>
    <w:rsid w:val="001062DD"/>
    <w:rsid w:val="00110679"/>
    <w:rsid w:val="00155F54"/>
    <w:rsid w:val="001A1CD2"/>
    <w:rsid w:val="00276653"/>
    <w:rsid w:val="002A7A77"/>
    <w:rsid w:val="00326E32"/>
    <w:rsid w:val="0039334F"/>
    <w:rsid w:val="003E778E"/>
    <w:rsid w:val="00471D5C"/>
    <w:rsid w:val="004D40AF"/>
    <w:rsid w:val="00500131"/>
    <w:rsid w:val="00671386"/>
    <w:rsid w:val="007359BD"/>
    <w:rsid w:val="007F552F"/>
    <w:rsid w:val="00814AEF"/>
    <w:rsid w:val="00836BB3"/>
    <w:rsid w:val="00853467"/>
    <w:rsid w:val="008F4D0B"/>
    <w:rsid w:val="00944980"/>
    <w:rsid w:val="00A15A9A"/>
    <w:rsid w:val="00A62F3C"/>
    <w:rsid w:val="00AC2497"/>
    <w:rsid w:val="00AD3211"/>
    <w:rsid w:val="00B04EAF"/>
    <w:rsid w:val="00B57A7C"/>
    <w:rsid w:val="00BC011A"/>
    <w:rsid w:val="00C82ACA"/>
    <w:rsid w:val="00C953CD"/>
    <w:rsid w:val="00CD1F18"/>
    <w:rsid w:val="00CE428E"/>
    <w:rsid w:val="00D73180"/>
    <w:rsid w:val="00E23505"/>
    <w:rsid w:val="00E3041F"/>
    <w:rsid w:val="00E76C12"/>
    <w:rsid w:val="00F16E66"/>
    <w:rsid w:val="00F235C4"/>
    <w:rsid w:val="00F71CEC"/>
    <w:rsid w:val="00FE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Salisu Ali</cp:lastModifiedBy>
  <cp:revision>5</cp:revision>
  <dcterms:created xsi:type="dcterms:W3CDTF">2020-09-10T19:33:00Z</dcterms:created>
  <dcterms:modified xsi:type="dcterms:W3CDTF">2020-09-10T20:00:00Z</dcterms:modified>
</cp:coreProperties>
</file>