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E23505" w:rsidRDefault="0039334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E23505">
        <w:rPr>
          <w:rFonts w:ascii="Helvetica" w:hAnsi="Helvetica" w:cs="Helvetica"/>
          <w:color w:val="000000"/>
        </w:rPr>
        <w:t>Alex Kim</w:t>
      </w:r>
    </w:p>
    <w:p w:rsidR="008F4D0B" w:rsidRPr="00E23505" w:rsidRDefault="0039334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E23505">
        <w:rPr>
          <w:rFonts w:ascii="Helvetica" w:hAnsi="Helvetica" w:cs="Helvetica"/>
          <w:color w:val="000000"/>
        </w:rPr>
        <w:t>Salisu Ali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ED1A1B" w:rsidRDefault="00ED1A1B" w:rsidP="00B04EAF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Install ZOWE API Mediation Layer on Debian Server – Alex KIm</w:t>
      </w:r>
    </w:p>
    <w:p w:rsidR="00B04EAF" w:rsidRDefault="00500131" w:rsidP="00B04EAF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Create a Swagger doc for RMF III Endpoint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E23505">
        <w:rPr>
          <w:rFonts w:ascii="Helvetica" w:hAnsi="Helvetica" w:cs="Helvetica"/>
          <w:i/>
          <w:color w:val="000000"/>
        </w:rPr>
        <w:t>Salisu Ali</w:t>
      </w:r>
    </w:p>
    <w:p w:rsidR="00CE428E" w:rsidRDefault="00500131" w:rsidP="007F552F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Created Project Metadata for onboarding to Zowe API ML</w:t>
      </w:r>
      <w:r w:rsidR="007F552F">
        <w:rPr>
          <w:rFonts w:ascii="Helvetica" w:hAnsi="Helvetica" w:cs="Helvetica"/>
          <w:i/>
          <w:color w:val="000000"/>
        </w:rPr>
        <w:t xml:space="preserve"> </w:t>
      </w:r>
      <w:r w:rsidR="00B04EAF">
        <w:rPr>
          <w:rFonts w:ascii="Helvetica" w:hAnsi="Helvetica" w:cs="Helvetica"/>
          <w:i/>
          <w:color w:val="000000"/>
        </w:rPr>
        <w:t xml:space="preserve"> – Salisu Ali</w:t>
      </w:r>
    </w:p>
    <w:p w:rsidR="007876BD" w:rsidRDefault="007876BD" w:rsidP="007876BD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Preside, Assess and Suggest way Forward during Mentorship Meeting – Alex Kim</w:t>
      </w:r>
    </w:p>
    <w:p w:rsidR="00444909" w:rsidRPr="00444909" w:rsidRDefault="00444909" w:rsidP="0044490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Helped out over Slack – Alex Kim</w:t>
      </w:r>
      <w:bookmarkStart w:id="0" w:name="_GoBack"/>
      <w:bookmarkEnd w:id="0"/>
    </w:p>
    <w:p w:rsidR="00CE428E" w:rsidRDefault="00CE428E" w:rsidP="00944980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Pr="004D40AF" w:rsidRDefault="00500131" w:rsidP="004D40AF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Attempt to Onboard Project to API ML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4D40AF">
        <w:rPr>
          <w:rFonts w:ascii="Helvetica" w:hAnsi="Helvetica" w:cs="Helvetica"/>
          <w:i/>
          <w:color w:val="000000"/>
        </w:rPr>
        <w:t>Salisu Ali</w:t>
      </w:r>
      <w:r w:rsidR="008F4D0B" w:rsidRPr="008F4D0B">
        <w:rPr>
          <w:rFonts w:ascii="Helvetica" w:hAnsi="Helvetica" w:cs="Helvetica"/>
          <w:i/>
          <w:color w:val="000000"/>
        </w:rPr>
        <w:t xml:space="preserve"> – date due</w:t>
      </w:r>
      <w:r w:rsidR="00B04EAF">
        <w:rPr>
          <w:rFonts w:ascii="Helvetica" w:hAnsi="Helvetica" w:cs="Helvetica"/>
          <w:i/>
          <w:color w:val="000000"/>
        </w:rPr>
        <w:t xml:space="preserve">: </w:t>
      </w:r>
      <w:r w:rsidR="00ED1A1B">
        <w:rPr>
          <w:rFonts w:ascii="Helvetica" w:hAnsi="Helvetica" w:cs="Helvetica"/>
          <w:i/>
          <w:color w:val="000000"/>
        </w:rPr>
        <w:t>09</w:t>
      </w:r>
      <w:r>
        <w:rPr>
          <w:rFonts w:ascii="Helvetica" w:hAnsi="Helvetica" w:cs="Helvetica"/>
          <w:i/>
          <w:color w:val="000000"/>
        </w:rPr>
        <w:t>-08</w:t>
      </w:r>
      <w:r w:rsidR="004D40AF">
        <w:rPr>
          <w:rFonts w:ascii="Helvetica" w:hAnsi="Helvetica" w:cs="Helvetica"/>
          <w:i/>
          <w:color w:val="000000"/>
        </w:rPr>
        <w:t>-2020</w:t>
      </w:r>
    </w:p>
    <w:p w:rsidR="004D40AF" w:rsidRDefault="004D40AF" w:rsidP="004D40AF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500131" w:rsidP="00276653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Static onboarding to API ML using POST request failing</w:t>
      </w:r>
    </w:p>
    <w:sectPr w:rsidR="008F4D0B" w:rsidRPr="00110679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7C4" w:rsidRDefault="009747C4" w:rsidP="00110679">
      <w:pPr>
        <w:spacing w:after="0" w:line="240" w:lineRule="auto"/>
      </w:pPr>
      <w:r>
        <w:separator/>
      </w:r>
    </w:p>
  </w:endnote>
  <w:endnote w:type="continuationSeparator" w:id="0">
    <w:p w:rsidR="009747C4" w:rsidRDefault="009747C4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CEC" w:rsidRPr="00F71CEC" w:rsidRDefault="00F71CEC" w:rsidP="00F71CEC">
    <w:pPr>
      <w:pStyle w:val="Header"/>
    </w:pPr>
    <w:r w:rsidRPr="00F71CEC">
      <w:t>OMF Linux Foundation</w:t>
    </w:r>
    <w:r w:rsidR="00836BB3">
      <w:tab/>
    </w:r>
    <w:r w:rsidR="00836BB3">
      <w:tab/>
      <w:t>Summer 2020</w:t>
    </w:r>
  </w:p>
  <w:p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7C4" w:rsidRDefault="009747C4" w:rsidP="00110679">
      <w:pPr>
        <w:spacing w:after="0" w:line="240" w:lineRule="auto"/>
      </w:pPr>
      <w:r>
        <w:separator/>
      </w:r>
    </w:p>
  </w:footnote>
  <w:footnote w:type="continuationSeparator" w:id="0">
    <w:p w:rsidR="009747C4" w:rsidRDefault="009747C4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679" w:rsidRDefault="0039334F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ZOWE SMF/RMF Parsing Engine 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8F4D0B" w:rsidRDefault="00ED1A1B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09</w:t>
    </w:r>
    <w:r w:rsidR="00500131">
      <w:rPr>
        <w:i/>
        <w:sz w:val="24"/>
        <w:szCs w:val="24"/>
      </w:rPr>
      <w:t>-08</w:t>
    </w:r>
    <w:r w:rsidR="0039334F">
      <w:rPr>
        <w:i/>
        <w:sz w:val="24"/>
        <w:szCs w:val="24"/>
      </w:rPr>
      <w:t>-20</w:t>
    </w:r>
    <w:r w:rsidR="00C953CD">
      <w:rPr>
        <w:i/>
        <w:sz w:val="24"/>
        <w:szCs w:val="24"/>
      </w:rPr>
      <w:t>20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EC"/>
    <w:rsid w:val="00051D30"/>
    <w:rsid w:val="001062DD"/>
    <w:rsid w:val="00110679"/>
    <w:rsid w:val="00155F54"/>
    <w:rsid w:val="00276653"/>
    <w:rsid w:val="002A7A77"/>
    <w:rsid w:val="0039334F"/>
    <w:rsid w:val="003E778E"/>
    <w:rsid w:val="00444909"/>
    <w:rsid w:val="004D40AF"/>
    <w:rsid w:val="00500131"/>
    <w:rsid w:val="005F3F97"/>
    <w:rsid w:val="00671386"/>
    <w:rsid w:val="006802B9"/>
    <w:rsid w:val="006B43EA"/>
    <w:rsid w:val="007359BD"/>
    <w:rsid w:val="007876BD"/>
    <w:rsid w:val="007F552F"/>
    <w:rsid w:val="00814AEF"/>
    <w:rsid w:val="00836BB3"/>
    <w:rsid w:val="00853467"/>
    <w:rsid w:val="008F4D0B"/>
    <w:rsid w:val="00944980"/>
    <w:rsid w:val="009747C4"/>
    <w:rsid w:val="00A15A9A"/>
    <w:rsid w:val="00AD3211"/>
    <w:rsid w:val="00B04EAF"/>
    <w:rsid w:val="00B57A7C"/>
    <w:rsid w:val="00BC011A"/>
    <w:rsid w:val="00C82ACA"/>
    <w:rsid w:val="00C953CD"/>
    <w:rsid w:val="00CD1F18"/>
    <w:rsid w:val="00CE428E"/>
    <w:rsid w:val="00D73180"/>
    <w:rsid w:val="00E23505"/>
    <w:rsid w:val="00E76C12"/>
    <w:rsid w:val="00ED1A1B"/>
    <w:rsid w:val="00F16E66"/>
    <w:rsid w:val="00F235C4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Salisu Ali</cp:lastModifiedBy>
  <cp:revision>4</cp:revision>
  <dcterms:created xsi:type="dcterms:W3CDTF">2020-09-10T19:38:00Z</dcterms:created>
  <dcterms:modified xsi:type="dcterms:W3CDTF">2020-09-10T20:00:00Z</dcterms:modified>
</cp:coreProperties>
</file>