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B04EAF" w:rsidRDefault="00AC0F31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Raised issue of Onboarding Failure to ZOWE API Team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CE428E" w:rsidRDefault="00AC0F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Onboard Project to ZOWE API ML</w:t>
      </w:r>
      <w:r w:rsidR="00B04EAF">
        <w:rPr>
          <w:rFonts w:ascii="Helvetica" w:hAnsi="Helvetica" w:cs="Helvetica"/>
          <w:i/>
          <w:color w:val="000000"/>
        </w:rPr>
        <w:t>– Salisu Ali</w:t>
      </w:r>
    </w:p>
    <w:p w:rsidR="00AC0F31" w:rsidRDefault="00AC0F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ED78E5" w:rsidRPr="00ED78E5" w:rsidRDefault="00ED78E5" w:rsidP="00ED78E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AC0F31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Successfully</w:t>
      </w:r>
      <w:r w:rsidR="00500131">
        <w:rPr>
          <w:rFonts w:ascii="Helvetica" w:hAnsi="Helvetica" w:cs="Helvetica"/>
          <w:i/>
          <w:color w:val="000000"/>
        </w:rPr>
        <w:t xml:space="preserve"> Onboard</w:t>
      </w:r>
      <w:r>
        <w:rPr>
          <w:rFonts w:ascii="Helvetica" w:hAnsi="Helvetica" w:cs="Helvetica"/>
          <w:i/>
          <w:color w:val="000000"/>
        </w:rPr>
        <w:t>ed</w:t>
      </w:r>
      <w:r w:rsidR="00500131">
        <w:rPr>
          <w:rFonts w:ascii="Helvetica" w:hAnsi="Helvetica" w:cs="Helvetica"/>
          <w:i/>
          <w:color w:val="000000"/>
        </w:rPr>
        <w:t xml:space="preserve"> Project to API ML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>
        <w:rPr>
          <w:rFonts w:ascii="Helvetica" w:hAnsi="Helvetica" w:cs="Helvetica"/>
          <w:i/>
          <w:color w:val="000000"/>
        </w:rPr>
        <w:t>16</w:t>
      </w:r>
      <w:r w:rsidR="00500131">
        <w:rPr>
          <w:rFonts w:ascii="Helvetica" w:hAnsi="Helvetica" w:cs="Helvetica"/>
          <w:i/>
          <w:color w:val="000000"/>
        </w:rPr>
        <w:t>-08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1A" w:rsidRDefault="00A2421A" w:rsidP="00110679">
      <w:pPr>
        <w:spacing w:after="0" w:line="240" w:lineRule="auto"/>
      </w:pPr>
      <w:r>
        <w:separator/>
      </w:r>
    </w:p>
  </w:endnote>
  <w:endnote w:type="continuationSeparator" w:id="0">
    <w:p w:rsidR="00A2421A" w:rsidRDefault="00A2421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1A" w:rsidRDefault="00A2421A" w:rsidP="00110679">
      <w:pPr>
        <w:spacing w:after="0" w:line="240" w:lineRule="auto"/>
      </w:pPr>
      <w:r>
        <w:separator/>
      </w:r>
    </w:p>
  </w:footnote>
  <w:footnote w:type="continuationSeparator" w:id="0">
    <w:p w:rsidR="00A2421A" w:rsidRDefault="00A2421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AC0F3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16</w:t>
    </w:r>
    <w:r w:rsidR="00500131">
      <w:rPr>
        <w:i/>
        <w:sz w:val="24"/>
        <w:szCs w:val="24"/>
      </w:rPr>
      <w:t>-08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1062DD"/>
    <w:rsid w:val="00110679"/>
    <w:rsid w:val="00155F54"/>
    <w:rsid w:val="00156CD1"/>
    <w:rsid w:val="00276653"/>
    <w:rsid w:val="002A7A77"/>
    <w:rsid w:val="0039334F"/>
    <w:rsid w:val="003E778E"/>
    <w:rsid w:val="004D40AF"/>
    <w:rsid w:val="00500131"/>
    <w:rsid w:val="00671386"/>
    <w:rsid w:val="006802B9"/>
    <w:rsid w:val="007359BD"/>
    <w:rsid w:val="007F552F"/>
    <w:rsid w:val="00814AEF"/>
    <w:rsid w:val="00836BB3"/>
    <w:rsid w:val="00853467"/>
    <w:rsid w:val="008F4D0B"/>
    <w:rsid w:val="00944980"/>
    <w:rsid w:val="00A15A9A"/>
    <w:rsid w:val="00A2421A"/>
    <w:rsid w:val="00AC0F31"/>
    <w:rsid w:val="00AD3211"/>
    <w:rsid w:val="00B04EAF"/>
    <w:rsid w:val="00B57A7C"/>
    <w:rsid w:val="00BC011A"/>
    <w:rsid w:val="00C82ACA"/>
    <w:rsid w:val="00C953CD"/>
    <w:rsid w:val="00CD1F18"/>
    <w:rsid w:val="00CE1510"/>
    <w:rsid w:val="00CE428E"/>
    <w:rsid w:val="00D73180"/>
    <w:rsid w:val="00E23505"/>
    <w:rsid w:val="00E76C12"/>
    <w:rsid w:val="00ED78E5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3</cp:revision>
  <dcterms:created xsi:type="dcterms:W3CDTF">2020-09-10T19:48:00Z</dcterms:created>
  <dcterms:modified xsi:type="dcterms:W3CDTF">2020-09-10T20:00:00Z</dcterms:modified>
</cp:coreProperties>
</file>