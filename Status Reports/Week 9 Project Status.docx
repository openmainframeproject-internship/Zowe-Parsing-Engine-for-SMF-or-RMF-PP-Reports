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B04EAF" w:rsidRDefault="00B04EAF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Build Mongoose Schema for MongoDB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B04EAF" w:rsidRDefault="00B04EAF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Zebra To MongoDB – Salisu Ali</w:t>
      </w:r>
    </w:p>
    <w:p w:rsidR="00CE428E" w:rsidRPr="005A4462" w:rsidRDefault="00B04EAF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 Routine for Saving Real time data to MongoDB – Salisu Ali</w:t>
      </w:r>
    </w:p>
    <w:p w:rsidR="005A4462" w:rsidRDefault="005A4462" w:rsidP="005A446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657F60" w:rsidRPr="00657F60" w:rsidRDefault="00657F60" w:rsidP="00657F6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B04EAF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Connection to MongoDB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>
        <w:rPr>
          <w:rFonts w:ascii="Helvetica" w:hAnsi="Helvetica" w:cs="Helvetica"/>
          <w:i/>
          <w:color w:val="000000"/>
        </w:rPr>
        <w:t>: 19-07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F16E66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Concern: Some users might want </w:t>
      </w:r>
      <w:r w:rsidR="004C46E3">
        <w:rPr>
          <w:rFonts w:ascii="Helvetica" w:hAnsi="Helvetica" w:cs="Helvetica"/>
          <w:color w:val="000000"/>
        </w:rPr>
        <w:t>Connection</w:t>
      </w:r>
      <w:r>
        <w:rPr>
          <w:rFonts w:ascii="Helvetica" w:hAnsi="Helvetica" w:cs="Helvetica"/>
          <w:color w:val="000000"/>
        </w:rPr>
        <w:t xml:space="preserve"> to MongoDB through Username and Password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D3" w:rsidRDefault="009B7BD3" w:rsidP="00110679">
      <w:pPr>
        <w:spacing w:after="0" w:line="240" w:lineRule="auto"/>
      </w:pPr>
      <w:r>
        <w:separator/>
      </w:r>
    </w:p>
  </w:endnote>
  <w:endnote w:type="continuationSeparator" w:id="0">
    <w:p w:rsidR="009B7BD3" w:rsidRDefault="009B7BD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D3" w:rsidRDefault="009B7BD3" w:rsidP="00110679">
      <w:pPr>
        <w:spacing w:after="0" w:line="240" w:lineRule="auto"/>
      </w:pPr>
      <w:r>
        <w:separator/>
      </w:r>
    </w:p>
  </w:footnote>
  <w:footnote w:type="continuationSeparator" w:id="0">
    <w:p w:rsidR="009B7BD3" w:rsidRDefault="009B7BD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CE21AF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19-07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E5DB7"/>
    <w:rsid w:val="001062DD"/>
    <w:rsid w:val="00110679"/>
    <w:rsid w:val="00155F54"/>
    <w:rsid w:val="00276653"/>
    <w:rsid w:val="002A7A77"/>
    <w:rsid w:val="0039334F"/>
    <w:rsid w:val="003E778E"/>
    <w:rsid w:val="004C46E3"/>
    <w:rsid w:val="004D40AF"/>
    <w:rsid w:val="005A4462"/>
    <w:rsid w:val="0060073A"/>
    <w:rsid w:val="00657F60"/>
    <w:rsid w:val="00671386"/>
    <w:rsid w:val="007359BD"/>
    <w:rsid w:val="00814AEF"/>
    <w:rsid w:val="00836BB3"/>
    <w:rsid w:val="00853467"/>
    <w:rsid w:val="008F4D0B"/>
    <w:rsid w:val="00944980"/>
    <w:rsid w:val="009B7BD3"/>
    <w:rsid w:val="00A15A9A"/>
    <w:rsid w:val="00AD3211"/>
    <w:rsid w:val="00B04EAF"/>
    <w:rsid w:val="00B57A7C"/>
    <w:rsid w:val="00BC011A"/>
    <w:rsid w:val="00C82ACA"/>
    <w:rsid w:val="00C953CD"/>
    <w:rsid w:val="00CA6A7B"/>
    <w:rsid w:val="00CD1F18"/>
    <w:rsid w:val="00CE21AF"/>
    <w:rsid w:val="00CE428E"/>
    <w:rsid w:val="00D73180"/>
    <w:rsid w:val="00E23505"/>
    <w:rsid w:val="00E53E5A"/>
    <w:rsid w:val="00E76C12"/>
    <w:rsid w:val="00F16E66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6</cp:revision>
  <dcterms:created xsi:type="dcterms:W3CDTF">2020-09-10T19:17:00Z</dcterms:created>
  <dcterms:modified xsi:type="dcterms:W3CDTF">2020-09-10T19:59:00Z</dcterms:modified>
</cp:coreProperties>
</file>