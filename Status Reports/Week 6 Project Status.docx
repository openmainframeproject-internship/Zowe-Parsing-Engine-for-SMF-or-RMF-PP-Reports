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F5B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Built </w:t>
      </w:r>
      <w:r w:rsidR="008F4062">
        <w:rPr>
          <w:rFonts w:ascii="Helvetica" w:hAnsi="Helvetica" w:cs="Helvetica"/>
          <w:i/>
          <w:color w:val="000000"/>
        </w:rPr>
        <w:t>Custom Prometheus metric for CPU postprocessor report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8F4D0B" w:rsidRDefault="008F406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Exposed Custom Metric via an Endpoint for scraping by Prometheus -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C027BE" w:rsidRDefault="008F4062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Connected Prometheus server to Grafana</w:t>
      </w:r>
      <w:r w:rsidR="00C027BE">
        <w:rPr>
          <w:rFonts w:ascii="Helvetica" w:hAnsi="Helvetica" w:cs="Helvetica"/>
          <w:i/>
          <w:color w:val="000000"/>
        </w:rPr>
        <w:t xml:space="preserve"> – Salisu Ali</w:t>
      </w:r>
    </w:p>
    <w:p w:rsidR="00922626" w:rsidRDefault="00922626" w:rsidP="0092262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7849DD" w:rsidRPr="007849DD" w:rsidRDefault="007849DD" w:rsidP="007849D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8F4062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a  graphical tool to project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10021D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C027BE">
        <w:rPr>
          <w:rFonts w:ascii="Helvetica" w:hAnsi="Helvetica" w:cs="Helvetica"/>
          <w:i/>
          <w:color w:val="000000"/>
        </w:rPr>
        <w:t>21</w:t>
      </w:r>
      <w:r w:rsidR="0010021D"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062" w:rsidRDefault="00D80346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Kafka Integration into app in progress.</w:t>
      </w:r>
    </w:p>
    <w:p w:rsidR="008F4062" w:rsidRPr="00110679" w:rsidRDefault="008F406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Creating graphs not complete.</w:t>
      </w:r>
    </w:p>
    <w:sectPr w:rsidR="008F4062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FC" w:rsidRDefault="000408FC" w:rsidP="00110679">
      <w:pPr>
        <w:spacing w:after="0" w:line="240" w:lineRule="auto"/>
      </w:pPr>
      <w:r>
        <w:separator/>
      </w:r>
    </w:p>
  </w:endnote>
  <w:endnote w:type="continuationSeparator" w:id="0">
    <w:p w:rsidR="000408FC" w:rsidRDefault="000408F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FC" w:rsidRDefault="000408FC" w:rsidP="00110679">
      <w:pPr>
        <w:spacing w:after="0" w:line="240" w:lineRule="auto"/>
      </w:pPr>
      <w:r>
        <w:separator/>
      </w:r>
    </w:p>
  </w:footnote>
  <w:footnote w:type="continuationSeparator" w:id="0">
    <w:p w:rsidR="000408FC" w:rsidRDefault="000408F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C027BE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8F4062">
      <w:rPr>
        <w:i/>
        <w:sz w:val="24"/>
        <w:szCs w:val="24"/>
      </w:rPr>
      <w:t>8</w:t>
    </w:r>
    <w:r>
      <w:rPr>
        <w:i/>
        <w:sz w:val="24"/>
        <w:szCs w:val="24"/>
      </w:rPr>
      <w:t>-06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408FC"/>
    <w:rsid w:val="0010021D"/>
    <w:rsid w:val="001062DD"/>
    <w:rsid w:val="00110679"/>
    <w:rsid w:val="002A7A77"/>
    <w:rsid w:val="003B6659"/>
    <w:rsid w:val="00575970"/>
    <w:rsid w:val="005E6C94"/>
    <w:rsid w:val="00641E43"/>
    <w:rsid w:val="00671386"/>
    <w:rsid w:val="007849DD"/>
    <w:rsid w:val="007D24F0"/>
    <w:rsid w:val="00814AEF"/>
    <w:rsid w:val="008A2715"/>
    <w:rsid w:val="008F4062"/>
    <w:rsid w:val="008F4D0B"/>
    <w:rsid w:val="00922626"/>
    <w:rsid w:val="00A83B61"/>
    <w:rsid w:val="00AD3211"/>
    <w:rsid w:val="00B57A7C"/>
    <w:rsid w:val="00C027BE"/>
    <w:rsid w:val="00C82ACA"/>
    <w:rsid w:val="00CD1F18"/>
    <w:rsid w:val="00CE428E"/>
    <w:rsid w:val="00D80346"/>
    <w:rsid w:val="00EF5B93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4</cp:revision>
  <dcterms:created xsi:type="dcterms:W3CDTF">2020-07-04T18:59:00Z</dcterms:created>
  <dcterms:modified xsi:type="dcterms:W3CDTF">2020-09-10T19:58:00Z</dcterms:modified>
</cp:coreProperties>
</file>